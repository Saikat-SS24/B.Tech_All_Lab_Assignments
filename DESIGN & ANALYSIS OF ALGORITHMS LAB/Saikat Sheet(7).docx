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68BA" w14:textId="77777777" w:rsidR="00F45F1E" w:rsidRDefault="00CF5244">
      <w:pPr>
        <w:pStyle w:val="Standard"/>
      </w:pPr>
      <w:r>
        <w:t>Name – Saikat Sheet</w:t>
      </w:r>
    </w:p>
    <w:p w14:paraId="04969CB0" w14:textId="77777777" w:rsidR="00F45F1E" w:rsidRDefault="00CF5244">
      <w:pPr>
        <w:pStyle w:val="Standard"/>
      </w:pPr>
      <w:r>
        <w:t>University Roll No – 18700120024</w:t>
      </w:r>
    </w:p>
    <w:p w14:paraId="2105BBD2" w14:textId="77777777" w:rsidR="00F45F1E" w:rsidRDefault="00CF5244">
      <w:pPr>
        <w:pStyle w:val="Standard"/>
      </w:pPr>
      <w:r>
        <w:t>Department – CSE(A)</w:t>
      </w:r>
    </w:p>
    <w:p w14:paraId="74031D62" w14:textId="77777777" w:rsidR="00F45F1E" w:rsidRDefault="00CF5244">
      <w:pPr>
        <w:pStyle w:val="Standard"/>
      </w:pPr>
      <w:r>
        <w:t>Assignment-8</w:t>
      </w:r>
    </w:p>
    <w:p w14:paraId="368B3E59" w14:textId="77777777" w:rsidR="00F45F1E" w:rsidRDefault="00CF5244">
      <w:pPr>
        <w:pStyle w:val="Standard"/>
      </w:pPr>
      <w:r>
        <w:t xml:space="preserve"> </w:t>
      </w:r>
    </w:p>
    <w:p w14:paraId="16E3BF04" w14:textId="77777777" w:rsidR="00F45F1E" w:rsidRDefault="00CF5244">
      <w:pPr>
        <w:pStyle w:val="Standard"/>
      </w:pPr>
      <w:r>
        <w:t>Code:</w:t>
      </w:r>
    </w:p>
    <w:p w14:paraId="3A23B865" w14:textId="77777777" w:rsidR="00F45F1E" w:rsidRDefault="00F45F1E">
      <w:pPr>
        <w:pStyle w:val="Standard"/>
      </w:pPr>
    </w:p>
    <w:p w14:paraId="0765E08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&lt;stdio.h&gt;</w:t>
      </w:r>
    </w:p>
    <w:p w14:paraId="6A632262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&lt;stdlib.h&gt;</w:t>
      </w:r>
    </w:p>
    <w:p w14:paraId="782B0228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24FEC2B3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5C8024C4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3B0F67F1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flag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5913623D" w14:textId="77777777" w:rsidR="00F45F1E" w:rsidRDefault="00F45F1E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</w:p>
    <w:p w14:paraId="57ACA842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15BFCD9C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void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relax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, </w:t>
      </w: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7A3FA72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76FC2F99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&gt;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+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</w:t>
      </w:r>
    </w:p>
    <w:p w14:paraId="43BAF5D8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767643A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+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320E0B8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5FDCF3D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</w:t>
      </w:r>
    </w:p>
    <w:p w14:paraId="3A824E2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33FBFA1E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void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initialize_single_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source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64B7183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  </w:t>
      </w:r>
    </w:p>
    <w:p w14:paraId="5F29664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5245794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4E4A573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150071DC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= -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4D1CC41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flag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639B5E8D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</w:t>
      </w:r>
    </w:p>
    <w:p w14:paraId="5A8729E7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0E5F653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7CBB2188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320258D7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extractmin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1F170274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50C5E78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vertex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-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534FA8D1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min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320C290D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178FAA5F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{</w:t>
      </w:r>
    </w:p>
    <w:p w14:paraId="7D87BF6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</w:t>
      </w: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flag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5BC6916E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{</w:t>
      </w:r>
    </w:p>
    <w:p w14:paraId="6BC6200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&lt;=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min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AC751B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  {   </w:t>
      </w:r>
    </w:p>
    <w:p w14:paraId="3B966A31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  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min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1474A0B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lastRenderedPageBreak/>
        <w:t>           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vertex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59452CF8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}</w:t>
      </w:r>
    </w:p>
    <w:p w14:paraId="4DDB064D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}</w:t>
      </w:r>
    </w:p>
    <w:p w14:paraId="668D9A8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}</w:t>
      </w:r>
    </w:p>
    <w:p w14:paraId="616D1B3B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flag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vertex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31BA9481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return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vertex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5DDFEC2F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7274A05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void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dijkstra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7F3703B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7C96579F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initialize_single_</w:t>
      </w:r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source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2EAC6E5E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while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!=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812CC83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{</w:t>
      </w:r>
    </w:p>
    <w:p w14:paraId="743C988D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extractmin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53B546B1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6C65DCAC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{</w:t>
      </w:r>
    </w:p>
    <w:p w14:paraId="1ACFB3A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D2C39EE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</w:t>
      </w:r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relax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14B729A5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}</w:t>
      </w:r>
    </w:p>
    <w:p w14:paraId="51C54BAC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--;</w:t>
      </w:r>
    </w:p>
    <w:p w14:paraId="18F4F02F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}</w:t>
      </w:r>
    </w:p>
    <w:p w14:paraId="07AF07BB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60C83D7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main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7CE9EDD7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3556507C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no of nodes: 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4B5A76CB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688C2A1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the matrix</w:t>
      </w:r>
      <w:r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\n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643817E9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=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&lt;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56FA3822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{</w:t>
      </w:r>
    </w:p>
    <w:p w14:paraId="58485F2B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&lt;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6B77E742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{</w:t>
      </w:r>
    </w:p>
    <w:p w14:paraId="71EFCBBB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]);</w:t>
      </w:r>
    </w:p>
    <w:p w14:paraId="1767AF69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}</w:t>
      </w:r>
    </w:p>
    <w:p w14:paraId="7FC106F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}</w:t>
      </w:r>
    </w:p>
    <w:p w14:paraId="2B3517EF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start node: 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2EE3FC60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7B55AC76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dijkstra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20C636E9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6F354ED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>
        <w:rPr>
          <w:rFonts w:ascii="Consolas" w:eastAsia="Times New Roman" w:hAnsi="Consolas" w:cs="Times New Roman"/>
          <w:color w:val="CE9178"/>
          <w:kern w:val="0"/>
          <w:lang w:eastAsia="en-IN" w:bidi="ar-SA"/>
        </w:rPr>
        <w:t xml:space="preserve"> "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]);</w:t>
      </w:r>
    </w:p>
    <w:p w14:paraId="6B1EE29A" w14:textId="77777777" w:rsidR="00F45F1E" w:rsidRDefault="00CF5244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1AE80CE2" w14:textId="77777777" w:rsidR="00F45F1E" w:rsidRDefault="00F45F1E">
      <w:pPr>
        <w:shd w:val="clear" w:color="auto" w:fill="1E1E1E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</w:p>
    <w:p w14:paraId="5342F2F9" w14:textId="77777777" w:rsidR="00F45F1E" w:rsidRDefault="00F45F1E">
      <w:pPr>
        <w:pStyle w:val="Standard"/>
      </w:pPr>
    </w:p>
    <w:p w14:paraId="4A700F20" w14:textId="77777777" w:rsidR="00F45F1E" w:rsidRDefault="00F45F1E">
      <w:pPr>
        <w:pStyle w:val="Standard"/>
      </w:pPr>
    </w:p>
    <w:p w14:paraId="48012234" w14:textId="77777777" w:rsidR="00F45F1E" w:rsidRDefault="00CF5244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2166B1" wp14:editId="5E6D62E6">
            <wp:simplePos x="0" y="0"/>
            <wp:positionH relativeFrom="column">
              <wp:posOffset>104762</wp:posOffset>
            </wp:positionH>
            <wp:positionV relativeFrom="paragraph">
              <wp:posOffset>412915</wp:posOffset>
            </wp:positionV>
            <wp:extent cx="6119996" cy="3440521"/>
            <wp:effectExtent l="0" t="0" r="0" b="752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4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Output:</w:t>
      </w:r>
    </w:p>
    <w:p w14:paraId="6E8A0E16" w14:textId="77777777" w:rsidR="00F45F1E" w:rsidRDefault="00F45F1E">
      <w:pPr>
        <w:pStyle w:val="Standard"/>
      </w:pPr>
    </w:p>
    <w:p w14:paraId="414B6318" w14:textId="77777777" w:rsidR="00F45F1E" w:rsidRDefault="00F45F1E">
      <w:pPr>
        <w:pStyle w:val="Standard"/>
      </w:pPr>
    </w:p>
    <w:p w14:paraId="0425685D" w14:textId="77777777" w:rsidR="00F45F1E" w:rsidRDefault="00F45F1E">
      <w:pPr>
        <w:pStyle w:val="Standard"/>
      </w:pPr>
    </w:p>
    <w:sectPr w:rsidR="00F45F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0726" w14:textId="77777777" w:rsidR="00CF5244" w:rsidRDefault="00CF5244">
      <w:r>
        <w:separator/>
      </w:r>
    </w:p>
  </w:endnote>
  <w:endnote w:type="continuationSeparator" w:id="0">
    <w:p w14:paraId="3F72E3DA" w14:textId="77777777" w:rsidR="00CF5244" w:rsidRDefault="00CF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4827" w14:textId="77777777" w:rsidR="00CF5244" w:rsidRDefault="00CF5244">
      <w:r>
        <w:rPr>
          <w:color w:val="000000"/>
        </w:rPr>
        <w:separator/>
      </w:r>
    </w:p>
  </w:footnote>
  <w:footnote w:type="continuationSeparator" w:id="0">
    <w:p w14:paraId="37FC548A" w14:textId="77777777" w:rsidR="00CF5244" w:rsidRDefault="00CF5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5F1E"/>
    <w:rsid w:val="00CF5244"/>
    <w:rsid w:val="00F00ECC"/>
    <w:rsid w:val="00F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04F6"/>
  <w15:docId w15:val="{B38B89BC-D05A-4095-999F-F005ACD2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Sheet</dc:creator>
  <cp:lastModifiedBy>Saikat Sheet</cp:lastModifiedBy>
  <cp:revision>2</cp:revision>
  <dcterms:created xsi:type="dcterms:W3CDTF">2022-04-19T03:20:00Z</dcterms:created>
  <dcterms:modified xsi:type="dcterms:W3CDTF">2022-04-19T03:20:00Z</dcterms:modified>
</cp:coreProperties>
</file>